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F0607C" w:rsidP="00141A4C">
      <w:pPr>
        <w:pStyle w:val="Title"/>
      </w:pPr>
      <w:r>
        <w:t>DHVANIL RATHOD</w:t>
      </w:r>
      <w:r w:rsidR="0074690D">
        <w:tab/>
      </w:r>
      <w:r w:rsidR="0074690D">
        <w:tab/>
      </w:r>
      <w:r w:rsidR="0074690D">
        <w:tab/>
      </w:r>
      <w:r w:rsidR="0074690D">
        <w:tab/>
      </w:r>
      <w:r w:rsidR="0074690D" w:rsidRPr="0074690D">
        <w:rPr>
          <w:color w:val="000000" w:themeColor="text1"/>
          <w:sz w:val="22"/>
          <w:szCs w:val="4"/>
        </w:rPr>
        <w:t>Mo: +91 8758427723</w:t>
      </w:r>
    </w:p>
    <w:p w:rsidR="00141A4C" w:rsidRPr="00834D92" w:rsidRDefault="00F0607C" w:rsidP="00141A4C">
      <w:pPr>
        <w:rPr>
          <w:sz w:val="20"/>
          <w:szCs w:val="20"/>
        </w:rPr>
      </w:pPr>
      <w:r>
        <w:rPr>
          <w:sz w:val="20"/>
          <w:szCs w:val="20"/>
        </w:rPr>
        <w:t>AHMEDABAD, GUJARAT, 382350</w:t>
      </w:r>
      <w:r w:rsidR="0087006D">
        <w:rPr>
          <w:sz w:val="20"/>
          <w:szCs w:val="20"/>
        </w:rPr>
        <w:t xml:space="preserve"> | </w:t>
      </w:r>
      <w:hyperlink r:id="rId11" w:history="1">
        <w:r w:rsidR="00FB2681" w:rsidRPr="008873A9">
          <w:rPr>
            <w:rStyle w:val="Hyperlink"/>
          </w:rPr>
          <w:t>www.linkedin.com/in/dhvanil-rathod</w:t>
        </w:r>
      </w:hyperlink>
      <w:r w:rsidR="00FB2681">
        <w:t xml:space="preserve"> | </w:t>
      </w:r>
      <w:r w:rsidR="00365E9D">
        <w:rPr>
          <w:sz w:val="20"/>
          <w:szCs w:val="20"/>
        </w:rPr>
        <w:t>1151.dhvanil</w:t>
      </w:r>
      <w:r w:rsidR="009E37F8">
        <w:rPr>
          <w:sz w:val="20"/>
          <w:szCs w:val="20"/>
        </w:rPr>
        <w:t>rathod@gmail.com</w:t>
      </w:r>
    </w:p>
    <w:p w:rsidR="006270A9" w:rsidRDefault="00F0607C" w:rsidP="00141A4C">
      <w:pPr>
        <w:pStyle w:val="Heading1"/>
      </w:pPr>
      <w:r>
        <w:t>Technical skills</w:t>
      </w:r>
    </w:p>
    <w:p w:rsidR="00F0607C" w:rsidRDefault="00F0607C" w:rsidP="00FB2681">
      <w:pPr>
        <w:spacing w:after="0"/>
      </w:pPr>
      <w:r>
        <w:t>Languages: C/C++, JAVASCRIPT, SQL</w:t>
      </w:r>
    </w:p>
    <w:p w:rsidR="00F0607C" w:rsidRDefault="00F0607C" w:rsidP="00FB2681">
      <w:pPr>
        <w:spacing w:after="0"/>
      </w:pPr>
      <w:r>
        <w:t>Frontend Tech: REACT JS, HTML, CSS, BOOTSTRAPE, JAVASCRIPT</w:t>
      </w:r>
    </w:p>
    <w:p w:rsidR="001443EF" w:rsidRDefault="001443EF" w:rsidP="00FB2681">
      <w:pPr>
        <w:spacing w:after="0"/>
      </w:pPr>
      <w:r>
        <w:t>Backend Tech: ASP.Net Core MVC</w:t>
      </w:r>
    </w:p>
    <w:p w:rsidR="00775E0A" w:rsidRPr="00232312" w:rsidRDefault="00775E0A" w:rsidP="00FB2681">
      <w:pPr>
        <w:spacing w:after="0"/>
      </w:pPr>
      <w:r>
        <w:t>SOFT SKILLS: Quick Learner, Self-Taught, Team Oriented</w:t>
      </w:r>
    </w:p>
    <w:sdt>
      <w:sdtPr>
        <w:alias w:val="Experience:"/>
        <w:tag w:val="Experience:"/>
        <w:id w:val="694891199"/>
        <w:placeholder>
          <w:docPart w:val="97E4CB85D63B4599A1F2057CBEB76459"/>
        </w:placeholder>
        <w:temporary/>
        <w:showingPlcHdr/>
        <w15:appearance w15:val="hidden"/>
      </w:sdtPr>
      <w:sdtEndPr/>
      <w:sdtContent>
        <w:p w:rsidR="0075155B" w:rsidRDefault="0075155B" w:rsidP="0075155B">
          <w:pPr>
            <w:pStyle w:val="Heading1"/>
          </w:pPr>
          <w:r>
            <w:t>Experience</w:t>
          </w:r>
        </w:p>
      </w:sdtContent>
    </w:sdt>
    <w:p w:rsidR="0075155B" w:rsidRDefault="00906DE0" w:rsidP="0075155B">
      <w:pPr>
        <w:pStyle w:val="Heading2"/>
      </w:pPr>
      <w:r>
        <w:t xml:space="preserve">indiawin technologies </w:t>
      </w:r>
      <w:r w:rsidR="00775E0A">
        <w:t>PVT. LTD</w:t>
      </w:r>
    </w:p>
    <w:p w:rsidR="00775E0A" w:rsidRPr="00775E0A" w:rsidRDefault="00775E0A" w:rsidP="00775E0A">
      <w:pPr>
        <w:rPr>
          <w:i/>
          <w:iCs/>
        </w:rPr>
      </w:pPr>
      <w:r w:rsidRPr="00775E0A">
        <w:rPr>
          <w:i/>
          <w:iCs/>
        </w:rPr>
        <w:t>Software developer Intern</w:t>
      </w:r>
      <w:r w:rsidR="00D721CA">
        <w:rPr>
          <w:i/>
          <w:iCs/>
        </w:rPr>
        <w:t xml:space="preserve"> (Aug-2023 to </w:t>
      </w:r>
      <w:r w:rsidR="00FA75DF">
        <w:rPr>
          <w:i/>
          <w:iCs/>
        </w:rPr>
        <w:t>April-2024</w:t>
      </w:r>
      <w:r w:rsidR="00D721CA">
        <w:rPr>
          <w:i/>
          <w:iCs/>
        </w:rPr>
        <w:t>)</w:t>
      </w:r>
    </w:p>
    <w:p w:rsidR="00893A33" w:rsidRDefault="00893A33" w:rsidP="00893A33">
      <w:pPr>
        <w:pStyle w:val="ListBullet"/>
      </w:pPr>
      <w:r>
        <w:t>Creating Design of the web page to implement my skills</w:t>
      </w:r>
    </w:p>
    <w:p w:rsidR="00F86AA5" w:rsidRPr="006D5B42" w:rsidRDefault="00893A33" w:rsidP="00893A33">
      <w:pPr>
        <w:pStyle w:val="ListBullet"/>
      </w:pPr>
      <w:r w:rsidRPr="00893A33">
        <w:t>Designed and executed backend tasks, including creating and hosting APIs</w:t>
      </w:r>
    </w:p>
    <w:p w:rsidR="00F86AA5" w:rsidRDefault="00893A33" w:rsidP="00893A33">
      <w:pPr>
        <w:pStyle w:val="ListBullet"/>
      </w:pPr>
      <w:r w:rsidRPr="00893A33">
        <w:t xml:space="preserve">Contributed to the creation and integration of APIs, automating manual and repetitive tasks </w:t>
      </w:r>
    </w:p>
    <w:p w:rsidR="00893A33" w:rsidRDefault="00893A33" w:rsidP="001443EF">
      <w:pPr>
        <w:pStyle w:val="ListBullet"/>
      </w:pPr>
      <w:r w:rsidRPr="00893A33">
        <w:t>Collaborated closely with the project manager, engaging in regular meetings and updates every 3-4 days.</w:t>
      </w:r>
    </w:p>
    <w:p w:rsidR="00893A33" w:rsidRDefault="00893A33" w:rsidP="00893A33">
      <w:pPr>
        <w:pStyle w:val="Heading1"/>
      </w:pPr>
      <w:r>
        <w:t>Projects</w:t>
      </w:r>
    </w:p>
    <w:p w:rsidR="001443EF" w:rsidRPr="001443EF" w:rsidRDefault="00893A33" w:rsidP="001443EF">
      <w:pPr>
        <w:pStyle w:val="Heading2"/>
        <w:rPr>
          <w:b w:val="0"/>
          <w:bCs/>
          <w:i/>
          <w:iCs/>
          <w:caps w:val="0"/>
        </w:rPr>
      </w:pPr>
      <w:r>
        <w:t>Proshop.com</w:t>
      </w:r>
      <w:r w:rsidR="00C75222">
        <w:t xml:space="preserve"> </w:t>
      </w:r>
      <w:r w:rsidR="009E37F8">
        <w:t>[An eommerce website]</w:t>
      </w:r>
      <w:r w:rsidR="00C75222">
        <w:t xml:space="preserve">| </w:t>
      </w:r>
      <w:r w:rsidR="00AE1A2C" w:rsidRPr="001443EF">
        <w:rPr>
          <w:b w:val="0"/>
          <w:bCs/>
          <w:i/>
          <w:iCs/>
          <w:caps w:val="0"/>
          <w:sz w:val="22"/>
          <w:szCs w:val="24"/>
        </w:rPr>
        <w:t>React, Django</w:t>
      </w:r>
      <w:r w:rsidR="00C75222" w:rsidRPr="001443EF">
        <w:rPr>
          <w:b w:val="0"/>
          <w:bCs/>
          <w:i/>
          <w:iCs/>
          <w:caps w:val="0"/>
          <w:sz w:val="22"/>
          <w:szCs w:val="24"/>
        </w:rPr>
        <w:t>, Bootstrap</w:t>
      </w:r>
      <w:r w:rsidR="00AE1A2C" w:rsidRPr="001443EF">
        <w:rPr>
          <w:b w:val="0"/>
          <w:bCs/>
          <w:i/>
          <w:iCs/>
          <w:caps w:val="0"/>
          <w:sz w:val="22"/>
          <w:szCs w:val="24"/>
        </w:rPr>
        <w:t>, redux, postgres</w:t>
      </w:r>
    </w:p>
    <w:p w:rsidR="00AE1A2C" w:rsidRDefault="00AE1A2C" w:rsidP="00AE1A2C">
      <w:pPr>
        <w:pStyle w:val="ListBullet"/>
      </w:pPr>
      <w:r>
        <w:t>Completely customized Ecommerce/ shopping cart application from scratch using Django and react.</w:t>
      </w:r>
    </w:p>
    <w:p w:rsidR="00AE1A2C" w:rsidRDefault="00AE1A2C" w:rsidP="00AE1A2C">
      <w:pPr>
        <w:pStyle w:val="ListBullet"/>
      </w:pPr>
      <w:r>
        <w:t>Full featured shopping cart, product view and rating, user profile with orders, admin product management, admin order details page.</w:t>
      </w:r>
    </w:p>
    <w:p w:rsidR="00AE1A2C" w:rsidRDefault="00AE1A2C" w:rsidP="00AE1A2C">
      <w:pPr>
        <w:pStyle w:val="ListBullet"/>
      </w:pPr>
      <w:r>
        <w:t>React with Functional Components &amp; Hooks, react router, React bootstrap UI library, managing global state with redux(Action &amp; reducers), Using react state in components(useDispatch &amp; useSelector).</w:t>
      </w:r>
    </w:p>
    <w:p w:rsidR="00445342" w:rsidRDefault="00445342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:rsidR="006270A9" w:rsidRDefault="006D5B42" w:rsidP="00445342">
      <w:pPr>
        <w:pStyle w:val="Heading2"/>
      </w:pPr>
      <w:r>
        <w:br/>
      </w:r>
      <w:r w:rsidR="00775E0A">
        <w:t>bachelor of COM</w:t>
      </w:r>
      <w:r w:rsidR="00FE2746">
        <w:t>PUTER APPLICATION | </w:t>
      </w:r>
      <w:bookmarkStart w:id="0" w:name="_GoBack"/>
      <w:bookmarkEnd w:id="0"/>
      <w:r w:rsidR="00775E0A">
        <w:t> GUJARAT UNIVERSITY</w:t>
      </w:r>
    </w:p>
    <w:sdt>
      <w:sdtPr>
        <w:alias w:val="Skills &amp; Abilities:"/>
        <w:tag w:val="Skills &amp; Abilities:"/>
        <w:id w:val="458624136"/>
        <w:placeholder>
          <w:docPart w:val="375392DC5513479DA3D52364F899946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EC3D9F" w:rsidRDefault="00EC3D9F" w:rsidP="00EC3D9F">
      <w:pPr>
        <w:pStyle w:val="ListBullet"/>
        <w:sectPr w:rsidR="00EC3D9F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9E37F8" w:rsidRDefault="00EC3D9F" w:rsidP="009E37F8">
      <w:pPr>
        <w:pStyle w:val="ListBullet"/>
      </w:pPr>
      <w:r w:rsidRPr="00EB04CC">
        <w:t>Poised under pressure</w:t>
      </w:r>
    </w:p>
    <w:p w:rsidR="009E37F8" w:rsidRDefault="009E37F8" w:rsidP="009E37F8">
      <w:pPr>
        <w:pStyle w:val="ListBullet"/>
      </w:pPr>
      <w:r>
        <w:t>Thought new ideas for improving skills</w:t>
      </w:r>
    </w:p>
    <w:p w:rsidR="009E37F8" w:rsidRDefault="009E37F8" w:rsidP="009E37F8">
      <w:pPr>
        <w:pStyle w:val="ListBullet"/>
      </w:pPr>
      <w:r w:rsidRPr="00EB04CC">
        <w:t>Fun and energeti</w:t>
      </w:r>
      <w:r>
        <w:t>c</w:t>
      </w:r>
    </w:p>
    <w:p w:rsidR="009E37F8" w:rsidRDefault="009E37F8" w:rsidP="009E37F8">
      <w:pPr>
        <w:pStyle w:val="ListBullet"/>
        <w:numPr>
          <w:ilvl w:val="0"/>
          <w:numId w:val="0"/>
        </w:numPr>
        <w:sectPr w:rsidR="009E37F8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:rsidR="001B29CF" w:rsidRPr="001B29CF" w:rsidRDefault="001B29CF" w:rsidP="006D5B42"/>
    <w:sectPr w:rsidR="001B29CF" w:rsidRPr="001B29CF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40A" w:rsidRDefault="0084340A">
      <w:pPr>
        <w:spacing w:after="0"/>
      </w:pPr>
      <w:r>
        <w:separator/>
      </w:r>
    </w:p>
  </w:endnote>
  <w:endnote w:type="continuationSeparator" w:id="0">
    <w:p w:rsidR="0084340A" w:rsidRDefault="008434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43E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0A" w:rsidRDefault="0084340A">
      <w:pPr>
        <w:spacing w:after="0"/>
      </w:pPr>
      <w:r>
        <w:separator/>
      </w:r>
    </w:p>
  </w:footnote>
  <w:footnote w:type="continuationSeparator" w:id="0">
    <w:p w:rsidR="0084340A" w:rsidRDefault="008434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16F39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7C"/>
    <w:rsid w:val="0001582B"/>
    <w:rsid w:val="0007149E"/>
    <w:rsid w:val="00082E6D"/>
    <w:rsid w:val="00086E6C"/>
    <w:rsid w:val="000A4F59"/>
    <w:rsid w:val="000C6C87"/>
    <w:rsid w:val="000D1CB5"/>
    <w:rsid w:val="000F6F53"/>
    <w:rsid w:val="00137193"/>
    <w:rsid w:val="00141A4C"/>
    <w:rsid w:val="001443EF"/>
    <w:rsid w:val="00157FC0"/>
    <w:rsid w:val="001B29CF"/>
    <w:rsid w:val="00222D5C"/>
    <w:rsid w:val="00232312"/>
    <w:rsid w:val="0028220F"/>
    <w:rsid w:val="0029269F"/>
    <w:rsid w:val="002D77E3"/>
    <w:rsid w:val="003454C9"/>
    <w:rsid w:val="00356C14"/>
    <w:rsid w:val="00360C19"/>
    <w:rsid w:val="00365E9D"/>
    <w:rsid w:val="003B7FA6"/>
    <w:rsid w:val="004440FC"/>
    <w:rsid w:val="00445342"/>
    <w:rsid w:val="00460E93"/>
    <w:rsid w:val="00553E24"/>
    <w:rsid w:val="00556CE2"/>
    <w:rsid w:val="00557E35"/>
    <w:rsid w:val="00584EB7"/>
    <w:rsid w:val="005C4F47"/>
    <w:rsid w:val="00617B26"/>
    <w:rsid w:val="006270A9"/>
    <w:rsid w:val="00656A0E"/>
    <w:rsid w:val="00675956"/>
    <w:rsid w:val="00676587"/>
    <w:rsid w:val="00681034"/>
    <w:rsid w:val="006D5B42"/>
    <w:rsid w:val="00702FAF"/>
    <w:rsid w:val="00705944"/>
    <w:rsid w:val="00706247"/>
    <w:rsid w:val="00722914"/>
    <w:rsid w:val="00741202"/>
    <w:rsid w:val="0074690D"/>
    <w:rsid w:val="0075155B"/>
    <w:rsid w:val="00775E0A"/>
    <w:rsid w:val="00787CAF"/>
    <w:rsid w:val="00797168"/>
    <w:rsid w:val="00816216"/>
    <w:rsid w:val="00834D92"/>
    <w:rsid w:val="00841D8F"/>
    <w:rsid w:val="0084340A"/>
    <w:rsid w:val="0087006D"/>
    <w:rsid w:val="0087734B"/>
    <w:rsid w:val="00893A33"/>
    <w:rsid w:val="00906DE0"/>
    <w:rsid w:val="009519CD"/>
    <w:rsid w:val="009B7B39"/>
    <w:rsid w:val="009C3B55"/>
    <w:rsid w:val="009C4DED"/>
    <w:rsid w:val="009D5933"/>
    <w:rsid w:val="009E37F8"/>
    <w:rsid w:val="009F2555"/>
    <w:rsid w:val="00A35217"/>
    <w:rsid w:val="00AB1A88"/>
    <w:rsid w:val="00AE1A2C"/>
    <w:rsid w:val="00AF118F"/>
    <w:rsid w:val="00B32558"/>
    <w:rsid w:val="00B55F80"/>
    <w:rsid w:val="00B9624E"/>
    <w:rsid w:val="00BD2FF1"/>
    <w:rsid w:val="00BD768D"/>
    <w:rsid w:val="00C02EE3"/>
    <w:rsid w:val="00C45237"/>
    <w:rsid w:val="00C61F8E"/>
    <w:rsid w:val="00C75222"/>
    <w:rsid w:val="00C86D93"/>
    <w:rsid w:val="00D721CA"/>
    <w:rsid w:val="00DA614C"/>
    <w:rsid w:val="00E70D30"/>
    <w:rsid w:val="00E83E4B"/>
    <w:rsid w:val="00EC3D9F"/>
    <w:rsid w:val="00ED2268"/>
    <w:rsid w:val="00EE42A8"/>
    <w:rsid w:val="00F008FC"/>
    <w:rsid w:val="00F0607C"/>
    <w:rsid w:val="00F52D1C"/>
    <w:rsid w:val="00F86AA5"/>
    <w:rsid w:val="00FA75DF"/>
    <w:rsid w:val="00FB2681"/>
    <w:rsid w:val="00FE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61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dhvanil-rathod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E4CB85D63B4599A1F2057CBEB7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EEBF-E56E-4263-B549-BD9BC3B2C053}"/>
      </w:docPartPr>
      <w:docPartBody>
        <w:p w:rsidR="002055E7" w:rsidRDefault="00192200">
          <w:pPr>
            <w:pStyle w:val="97E4CB85D63B4599A1F2057CBEB76459"/>
          </w:pPr>
          <w:r>
            <w:t>Experience</w:t>
          </w:r>
        </w:p>
      </w:docPartBody>
    </w:docPart>
    <w:docPart>
      <w:docPartPr>
        <w:name w:val="375392DC5513479DA3D52364F899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2DAE-2B6B-4CED-87D6-43DF8BCD86C3}"/>
      </w:docPartPr>
      <w:docPartBody>
        <w:p w:rsidR="002055E7" w:rsidRDefault="00192200">
          <w:pPr>
            <w:pStyle w:val="375392DC5513479DA3D52364F899946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F"/>
    <w:rsid w:val="00192200"/>
    <w:rsid w:val="002055E7"/>
    <w:rsid w:val="00362267"/>
    <w:rsid w:val="003C1069"/>
    <w:rsid w:val="0043598C"/>
    <w:rsid w:val="008500EF"/>
    <w:rsid w:val="00B2069C"/>
    <w:rsid w:val="00CA59FA"/>
    <w:rsid w:val="00D51E67"/>
    <w:rsid w:val="00DB5642"/>
    <w:rsid w:val="00EB6807"/>
    <w:rsid w:val="00E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4CB85D63B4599A1F2057CBEB76459">
    <w:name w:val="97E4CB85D63B4599A1F2057CBEB76459"/>
  </w:style>
  <w:style w:type="paragraph" w:customStyle="1" w:styleId="375392DC5513479DA3D52364F899946A">
    <w:name w:val="375392DC5513479DA3D52364F899946A"/>
  </w:style>
  <w:style w:type="paragraph" w:customStyle="1" w:styleId="ECA4616E1EBF49ADADAFE7AD63E40F00">
    <w:name w:val="ECA4616E1EBF49ADADAFE7AD63E40F00"/>
    <w:rsid w:val="00850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F75BED1-453F-4919-A35A-65A41552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2023-12-30T06:07:00Z</dcterms:created>
  <dcterms:modified xsi:type="dcterms:W3CDTF">2024-06-18T05:49:00Z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